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14:paraId="65E3CBA2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3EC7FB88" w14:textId="78770F81" w:rsidR="006D409C" w:rsidRDefault="006D409C" w:rsidP="006D409C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>
              <w:rPr>
                <w:noProof/>
                <w:lang w:val="en-MY" w:eastAsia="zh-CN"/>
              </w:rPr>
              <mc:AlternateContent>
                <mc:Choice Requires="wps">
                  <w:drawing>
                    <wp:inline distT="0" distB="0" distL="0" distR="0" wp14:anchorId="47065AAA" wp14:editId="6CEEDD75">
                      <wp:extent cx="2262251" cy="2262251"/>
                      <wp:effectExtent l="50800" t="50800" r="49530" b="62230"/>
                      <wp:docPr id="53" name="Diamond 53" descr="Headshot of woman" title="Headshot of wo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2"/>
                              </a:solid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CA17DD" w14:textId="5F5F4754" w:rsidR="00BF4639" w:rsidRPr="00840794" w:rsidRDefault="00840794" w:rsidP="00840794">
                                  <w:pPr>
                                    <w:jc w:val="center"/>
                                    <w:rPr>
                                      <w:rFonts w:ascii="Castellar" w:eastAsia="华文楷体" w:hAnsi="Castellar"/>
                                      <w:sz w:val="24"/>
                                      <w:lang w:eastAsia="zh-CN"/>
                                    </w:rPr>
                                  </w:pPr>
                                  <w:r w:rsidRPr="00840794">
                                    <w:rPr>
                                      <w:rFonts w:ascii="Castellar" w:eastAsia="华文楷体" w:hAnsi="Castellar" w:hint="eastAsia"/>
                                      <w:sz w:val="24"/>
                                      <w:lang w:eastAsia="zh-CN"/>
                                    </w:rPr>
                                    <w:t>P</w:t>
                                  </w:r>
                                  <w:r w:rsidRPr="00840794">
                                    <w:rPr>
                                      <w:rFonts w:ascii="Castellar" w:eastAsia="华文楷体" w:hAnsi="Castellar"/>
                                      <w:sz w:val="24"/>
                                      <w:lang w:eastAsia="zh-CN"/>
                                    </w:rPr>
                                    <w:t>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065AAA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alt="标题: Headshot of woman - 说明 Headshot of woman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" fillcolor="#63a537 [3205]" strokecolor="#99cb38 [3204]" strokeweight="5pt">
                      <v:textbox>
                        <w:txbxContent>
                          <w:p w14:paraId="61CA17DD" w14:textId="5F5F4754" w:rsidR="00BF4639" w:rsidRPr="00840794" w:rsidRDefault="00840794" w:rsidP="00840794">
                            <w:pPr>
                              <w:jc w:val="center"/>
                              <w:rPr>
                                <w:rFonts w:ascii="Castellar" w:eastAsia="华文楷体" w:hAnsi="Castellar"/>
                                <w:sz w:val="24"/>
                                <w:lang w:eastAsia="zh-CN"/>
                              </w:rPr>
                            </w:pPr>
                            <w:r w:rsidRPr="00840794">
                              <w:rPr>
                                <w:rFonts w:ascii="Castellar" w:eastAsia="华文楷体" w:hAnsi="Castellar" w:hint="eastAsia"/>
                                <w:sz w:val="24"/>
                                <w:lang w:eastAsia="zh-CN"/>
                              </w:rPr>
                              <w:t>P</w:t>
                            </w:r>
                            <w:r w:rsidRPr="00840794">
                              <w:rPr>
                                <w:rFonts w:ascii="Castellar" w:eastAsia="华文楷体" w:hAnsi="Castellar"/>
                                <w:sz w:val="24"/>
                                <w:lang w:eastAsia="zh-CN"/>
                              </w:rPr>
                              <w:t>HOTO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190968AD" w14:textId="4138394C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8338FB2EF4E34112AA8E9FB27D1617DB"/>
              </w:placeholder>
              <w:temporary/>
              <w:showingPlcHdr/>
              <w15:appearance w15:val="hidden"/>
            </w:sdtPr>
            <w:sdtEndPr/>
            <w:sdtContent>
              <w:p w14:paraId="19016747" w14:textId="77777777" w:rsidR="006D409C" w:rsidRDefault="006D409C" w:rsidP="00776643">
                <w:pPr>
                  <w:pStyle w:val="1"/>
                </w:pPr>
                <w:r w:rsidRPr="00C66792">
                  <w:rPr>
                    <w:rFonts w:ascii="Berlin Sans FB" w:hAnsi="Berlin Sans FB"/>
                  </w:rPr>
                  <w:t>EDUCATION</w:t>
                </w:r>
              </w:p>
            </w:sdtContent>
          </w:sdt>
        </w:tc>
      </w:tr>
      <w:tr w:rsidR="006D409C" w14:paraId="7F907693" w14:textId="77777777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6F07F292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1EF1BA63" w14:textId="0CA024DB" w:rsidR="006D409C" w:rsidRDefault="00115AA8" w:rsidP="00776643">
            <w:pPr>
              <w:tabs>
                <w:tab w:val="left" w:pos="990"/>
              </w:tabs>
            </w:pPr>
            <w:r w:rsidRPr="00FF1EF2">
              <w:rPr>
                <w:noProof/>
                <w:lang w:val="en-MY" w:eastAsia="zh-CN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5AB7ACFE" wp14:editId="3766F0CD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2107847</wp:posOffset>
                      </wp:positionV>
                      <wp:extent cx="304800" cy="304800"/>
                      <wp:effectExtent l="0" t="0" r="0" b="0"/>
                      <wp:wrapNone/>
                      <wp:docPr id="10" name="菱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4800" cy="304800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DDC9E" id="菱形 10" o:spid="_x0000_s1026" type="#_x0000_t4" style="position:absolute;left:0;text-align:left;margin-left:6.05pt;margin-top:165.95pt;width:24pt;height:24pt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" fillcolor="#99cb38 [3204]" stroked="f" strokeweight="1pt"/>
                  </w:pict>
                </mc:Fallback>
              </mc:AlternateContent>
            </w:r>
            <w:r w:rsidR="006D409C">
              <w:rPr>
                <w:noProof/>
                <w:lang w:val="en-MY" w:eastAsia="zh-CN"/>
              </w:rPr>
              <mc:AlternateContent>
                <mc:Choice Requires="wps">
                  <w:drawing>
                    <wp:inline distT="0" distB="0" distL="0" distR="0" wp14:anchorId="40D0E746" wp14:editId="0B27F42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6A413A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D0E746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6A413A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3A881872" w14:textId="019BC67B" w:rsidR="00403B34" w:rsidRDefault="00403B34" w:rsidP="00776643">
            <w:pPr>
              <w:rPr>
                <w:b/>
              </w:rPr>
            </w:pPr>
          </w:p>
          <w:p w14:paraId="501A0093" w14:textId="77777777" w:rsidR="00DD0B19" w:rsidRDefault="00DD0B19" w:rsidP="00776643">
            <w:pPr>
              <w:rPr>
                <w:b/>
              </w:rPr>
            </w:pPr>
          </w:p>
          <w:p w14:paraId="121E94E6" w14:textId="7E6DE650" w:rsidR="006D409C" w:rsidRPr="00036450" w:rsidRDefault="00403B34" w:rsidP="00776643">
            <w:pPr>
              <w:rPr>
                <w:b/>
              </w:rPr>
            </w:pPr>
            <w:r>
              <w:rPr>
                <w:b/>
              </w:rPr>
              <w:t>[NO.1 HIGH SCHOOL in NANYANG OILFEILD]</w:t>
            </w:r>
          </w:p>
          <w:p w14:paraId="3A42F9F8" w14:textId="6BCE6582" w:rsidR="006D409C" w:rsidRPr="00036450" w:rsidRDefault="00403B34" w:rsidP="00776643">
            <w:pPr>
              <w:pStyle w:val="ab"/>
            </w:pPr>
            <w:r>
              <w:t>[2013.09]</w:t>
            </w:r>
            <w:r w:rsidR="006D409C" w:rsidRPr="00036450">
              <w:t xml:space="preserve"> </w:t>
            </w:r>
            <w:r>
              <w:t>–</w:t>
            </w:r>
            <w:r w:rsidR="006D409C" w:rsidRPr="00036450">
              <w:t xml:space="preserve"> </w:t>
            </w:r>
            <w:r>
              <w:t>[2019.06]</w:t>
            </w:r>
          </w:p>
          <w:p w14:paraId="367C84B3" w14:textId="207BC5C1" w:rsidR="006D409C" w:rsidRDefault="006D409C" w:rsidP="00776643">
            <w:r w:rsidRPr="00036450">
              <w:t>[</w:t>
            </w:r>
            <w:r w:rsidR="00403B34">
              <w:t>Spend both middle school and high school life there.</w:t>
            </w:r>
            <w:r w:rsidRPr="00036450">
              <w:t>]</w:t>
            </w:r>
          </w:p>
          <w:p w14:paraId="61FB8631" w14:textId="7FFD7F08" w:rsidR="00403B34" w:rsidRDefault="00403B34" w:rsidP="00776643"/>
          <w:p w14:paraId="0957E45D" w14:textId="343A2386" w:rsidR="006D409C" w:rsidRPr="00036450" w:rsidRDefault="00403B34" w:rsidP="00776643">
            <w:pPr>
              <w:rPr>
                <w:b/>
              </w:rPr>
            </w:pPr>
            <w:r>
              <w:rPr>
                <w:b/>
              </w:rPr>
              <w:t>[XIAMEN UNIVERSITY MALAYSIA]</w:t>
            </w:r>
          </w:p>
          <w:p w14:paraId="0BE0801B" w14:textId="59AD2079" w:rsidR="006D409C" w:rsidRPr="00036450" w:rsidRDefault="00403B34" w:rsidP="00776643">
            <w:pPr>
              <w:pStyle w:val="ab"/>
            </w:pPr>
            <w:r>
              <w:t>[2019.09]</w:t>
            </w:r>
            <w:r w:rsidR="006D409C" w:rsidRPr="00036450">
              <w:t xml:space="preserve"> </w:t>
            </w:r>
            <w:r>
              <w:t>–</w:t>
            </w:r>
            <w:r w:rsidR="006D409C" w:rsidRPr="00036450">
              <w:t xml:space="preserve"> </w:t>
            </w:r>
            <w:r>
              <w:t>[NOW]</w:t>
            </w:r>
          </w:p>
          <w:p w14:paraId="3E9F47C0" w14:textId="44F6FB52" w:rsidR="006D409C" w:rsidRDefault="00403B34" w:rsidP="00776643">
            <w:r>
              <w:t>[Freshman year only.]</w:t>
            </w:r>
          </w:p>
        </w:tc>
      </w:tr>
      <w:tr w:rsidR="006D409C" w14:paraId="261BC7A8" w14:textId="77777777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421DFD5" w14:textId="7372A48F" w:rsidR="006D409C" w:rsidRPr="001C0D83" w:rsidRDefault="007A25D5" w:rsidP="005D47DE">
            <w:pPr>
              <w:pStyle w:val="a3"/>
              <w:rPr>
                <w:rFonts w:ascii="Aharoni" w:hAnsi="Aharoni" w:cs="Aharoni"/>
              </w:rPr>
            </w:pPr>
            <w:r w:rsidRPr="001C0D83">
              <w:rPr>
                <w:rFonts w:ascii="Aharoni" w:hAnsi="Aharoni" w:cs="Aharoni" w:hint="cs"/>
              </w:rPr>
              <w:t>FU GE</w:t>
            </w:r>
          </w:p>
          <w:p w14:paraId="0294E718" w14:textId="11EDF3AB" w:rsidR="006D409C" w:rsidRPr="00590A46" w:rsidRDefault="007A25D5" w:rsidP="005D47DE">
            <w:pPr>
              <w:pStyle w:val="af"/>
              <w:rPr>
                <w:rFonts w:ascii="Castellar" w:hAnsi="Castellar"/>
                <w:spacing w:val="0"/>
                <w:w w:val="100"/>
              </w:rPr>
            </w:pPr>
            <w:r w:rsidRPr="00FB1FC9">
              <w:rPr>
                <w:rFonts w:ascii="Castellar" w:hAnsi="Castellar"/>
                <w:spacing w:val="38"/>
                <w:w w:val="100"/>
              </w:rPr>
              <w:t>CST190913</w:t>
            </w:r>
            <w:r w:rsidRPr="00FB1FC9">
              <w:rPr>
                <w:rFonts w:ascii="Castellar" w:hAnsi="Castellar"/>
                <w:spacing w:val="5"/>
                <w:w w:val="100"/>
              </w:rPr>
              <w:t>3</w:t>
            </w:r>
          </w:p>
          <w:p w14:paraId="257228BC" w14:textId="0A10F3CD" w:rsidR="001C5156" w:rsidRPr="001C5156" w:rsidRDefault="001C5156" w:rsidP="001C5156"/>
          <w:sdt>
            <w:sdtPr>
              <w:id w:val="-1448076370"/>
              <w:placeholder>
                <w:docPart w:val="B49C8422679C4832AC7FEAB47A767CC0"/>
              </w:placeholder>
              <w:temporary/>
              <w:showingPlcHdr/>
              <w15:appearance w15:val="hidden"/>
            </w:sdtPr>
            <w:sdtEndPr/>
            <w:sdtContent>
              <w:p w14:paraId="279183CD" w14:textId="77777777" w:rsidR="006D409C" w:rsidRPr="005D47DE" w:rsidRDefault="006D409C" w:rsidP="005D47DE">
                <w:pPr>
                  <w:pStyle w:val="2"/>
                </w:pPr>
                <w:r w:rsidRPr="00C76043">
                  <w:rPr>
                    <w:rFonts w:ascii="Castellar" w:hAnsi="Castellar"/>
                  </w:rPr>
                  <w:t>Profile</w:t>
                </w:r>
              </w:p>
            </w:sdtContent>
          </w:sdt>
          <w:p w14:paraId="147A0F3D" w14:textId="77777777" w:rsidR="001C5156" w:rsidRDefault="001C5156" w:rsidP="00A75FCE">
            <w:pPr>
              <w:pStyle w:val="ProfileText"/>
            </w:pPr>
            <w:r>
              <w:t>International student from China</w:t>
            </w:r>
          </w:p>
          <w:p w14:paraId="29A760BE" w14:textId="77777777" w:rsidR="001C5156" w:rsidRDefault="002D0F3A" w:rsidP="00A75FCE">
            <w:pPr>
              <w:pStyle w:val="ProfileText"/>
            </w:pPr>
            <w:r>
              <w:t xml:space="preserve">Born in Nanyang city  </w:t>
            </w:r>
          </w:p>
          <w:p w14:paraId="15371ABD" w14:textId="77777777" w:rsidR="001C5156" w:rsidRDefault="002D0F3A" w:rsidP="00A75FCE">
            <w:pPr>
              <w:pStyle w:val="ProfileText"/>
            </w:pPr>
            <w:r>
              <w:t>Grow up in Nanyang city</w:t>
            </w:r>
          </w:p>
          <w:p w14:paraId="7E098399" w14:textId="77777777" w:rsidR="002D0F3A" w:rsidRDefault="002D0F3A" w:rsidP="00A75FCE">
            <w:pPr>
              <w:pStyle w:val="ProfileText"/>
            </w:pPr>
            <w:r>
              <w:t>Hometown is Luoyang</w:t>
            </w:r>
          </w:p>
          <w:p w14:paraId="4E0A7499" w14:textId="77777777" w:rsidR="002D0F3A" w:rsidRDefault="001C5156" w:rsidP="00A75FCE">
            <w:pPr>
              <w:pStyle w:val="ProfileText"/>
            </w:pPr>
            <w:r>
              <w:t>Four-member family</w:t>
            </w:r>
          </w:p>
          <w:p w14:paraId="022800B4" w14:textId="77777777" w:rsidR="001C5156" w:rsidRDefault="001C5156" w:rsidP="00A75FCE">
            <w:pPr>
              <w:pStyle w:val="ProfileText"/>
            </w:pPr>
            <w:r>
              <w:t>Undergraduate student now</w:t>
            </w:r>
          </w:p>
          <w:p w14:paraId="53AFBB2D" w14:textId="77777777" w:rsidR="001C5156" w:rsidRDefault="001C5156" w:rsidP="00A75FCE">
            <w:pPr>
              <w:pStyle w:val="ProfileText"/>
            </w:pPr>
            <w:r>
              <w:t>Major in CST</w:t>
            </w:r>
          </w:p>
          <w:p w14:paraId="17AC99A0" w14:textId="77777777" w:rsidR="001C5156" w:rsidRDefault="001C5156" w:rsidP="00A75FCE">
            <w:pPr>
              <w:pStyle w:val="ProfileText"/>
            </w:pPr>
          </w:p>
          <w:p w14:paraId="2FA61FE9" w14:textId="77777777" w:rsidR="001C5156" w:rsidRDefault="001C5156" w:rsidP="00A75FCE">
            <w:pPr>
              <w:pStyle w:val="ProfileText"/>
            </w:pPr>
          </w:p>
          <w:p w14:paraId="1322EDB6" w14:textId="77777777" w:rsidR="006D409C" w:rsidRDefault="006D409C" w:rsidP="005D47DE"/>
          <w:sdt>
            <w:sdtPr>
              <w:id w:val="-1954003311"/>
              <w:placeholder>
                <w:docPart w:val="08B40F3579994594B9D973C5C4B5F843"/>
              </w:placeholder>
              <w:temporary/>
              <w:showingPlcHdr/>
              <w15:appearance w15:val="hidden"/>
            </w:sdtPr>
            <w:sdtEndPr/>
            <w:sdtContent>
              <w:p w14:paraId="3E061E35" w14:textId="77777777" w:rsidR="006D409C" w:rsidRDefault="006D409C" w:rsidP="005D47DE">
                <w:pPr>
                  <w:pStyle w:val="2"/>
                </w:pPr>
                <w:r w:rsidRPr="00C76043">
                  <w:rPr>
                    <w:rStyle w:val="20"/>
                    <w:rFonts w:ascii="Castellar" w:hAnsi="Castellar"/>
                    <w:b/>
                    <w:bC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F9FCEB73DA2843E48CB6FF18273CED68"/>
              </w:placeholder>
              <w:temporary/>
              <w:showingPlcHdr/>
              <w15:appearance w15:val="hidden"/>
            </w:sdtPr>
            <w:sdtEndPr/>
            <w:sdtContent>
              <w:p w14:paraId="0BC1AED9" w14:textId="77777777"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205D7B46" w14:textId="77777777" w:rsidR="006D409C" w:rsidRDefault="007A25D5" w:rsidP="00A75FCE">
            <w:pPr>
              <w:pStyle w:val="ContactDetails"/>
            </w:pPr>
            <w:r>
              <w:t>0198397125</w:t>
            </w:r>
          </w:p>
          <w:p w14:paraId="3D4EE800" w14:textId="77777777" w:rsidR="006D409C" w:rsidRPr="004D3011" w:rsidRDefault="006D409C" w:rsidP="00A75FCE">
            <w:pPr>
              <w:pStyle w:val="ContactDetails"/>
            </w:pPr>
          </w:p>
          <w:p w14:paraId="17270AFD" w14:textId="77777777" w:rsidR="006D409C" w:rsidRDefault="00403B34" w:rsidP="00A75FCE">
            <w:pPr>
              <w:pStyle w:val="ContactDetails"/>
            </w:pPr>
            <w:r>
              <w:t>QQ:</w:t>
            </w:r>
          </w:p>
          <w:p w14:paraId="4FDD4E39" w14:textId="77777777" w:rsidR="006D409C" w:rsidRDefault="00403B34" w:rsidP="00A75FCE">
            <w:pPr>
              <w:pStyle w:val="ContactDetails"/>
            </w:pPr>
            <w:r>
              <w:t>1252429190</w:t>
            </w:r>
          </w:p>
          <w:p w14:paraId="780EB107" w14:textId="77777777" w:rsidR="006D409C" w:rsidRDefault="006D409C" w:rsidP="005D47DE"/>
          <w:sdt>
            <w:sdtPr>
              <w:id w:val="-240260293"/>
              <w:placeholder>
                <w:docPart w:val="8BDC5E737320471481A24CF76A3BA5A8"/>
              </w:placeholder>
              <w:temporary/>
              <w:showingPlcHdr/>
              <w15:appearance w15:val="hidden"/>
            </w:sdtPr>
            <w:sdtEndPr/>
            <w:sdtContent>
              <w:p w14:paraId="66AA4EF4" w14:textId="77777777"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2EA3D8C2" w14:textId="77777777" w:rsidR="006D409C" w:rsidRDefault="000350D5" w:rsidP="005D47DE">
            <w:hyperlink r:id="rId10" w:history="1">
              <w:r w:rsidR="001C5156" w:rsidRPr="002517A1">
                <w:rPr>
                  <w:rStyle w:val="ad"/>
                </w:rPr>
                <w:t>CST1909133@xmu.edu.my</w:t>
              </w:r>
            </w:hyperlink>
          </w:p>
          <w:p w14:paraId="5EBF5674" w14:textId="77777777" w:rsidR="001C5156" w:rsidRDefault="001C5156" w:rsidP="005D47DE"/>
          <w:p w14:paraId="6D648105" w14:textId="77777777" w:rsidR="001C5156" w:rsidRDefault="001C5156" w:rsidP="005D47DE"/>
          <w:p w14:paraId="43B697B3" w14:textId="77777777" w:rsidR="001C5156" w:rsidRDefault="001C5156" w:rsidP="005D47DE"/>
          <w:p w14:paraId="4EE683AB" w14:textId="77777777" w:rsidR="001C5156" w:rsidRDefault="001C5156" w:rsidP="005D47DE"/>
        </w:tc>
        <w:tc>
          <w:tcPr>
            <w:tcW w:w="504" w:type="dxa"/>
            <w:shd w:val="clear" w:color="auto" w:fill="31521B" w:themeFill="accent2" w:themeFillShade="80"/>
          </w:tcPr>
          <w:p w14:paraId="7C56288F" w14:textId="163BBBCB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14:paraId="105EF64E" w14:textId="25C458DB" w:rsidR="006D409C" w:rsidRPr="00C66792" w:rsidRDefault="001C5156" w:rsidP="00776643">
            <w:pPr>
              <w:pStyle w:val="1"/>
              <w:rPr>
                <w:rFonts w:ascii="Berlin Sans FB" w:hAnsi="Berlin Sans FB"/>
              </w:rPr>
            </w:pPr>
            <w:r w:rsidRPr="00C66792">
              <w:rPr>
                <w:rFonts w:ascii="Berlin Sans FB" w:hAnsi="Berlin Sans FB"/>
              </w:rPr>
              <w:t>HOBBIES</w:t>
            </w:r>
          </w:p>
        </w:tc>
      </w:tr>
      <w:tr w:rsidR="006D409C" w14:paraId="7956B7A4" w14:textId="77777777" w:rsidTr="00DD0B19">
        <w:trPr>
          <w:trHeight w:val="5126"/>
        </w:trPr>
        <w:tc>
          <w:tcPr>
            <w:tcW w:w="4421" w:type="dxa"/>
            <w:vMerge/>
            <w:vAlign w:val="bottom"/>
          </w:tcPr>
          <w:p w14:paraId="12C75026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035A8CA9" w14:textId="4D93AFB4" w:rsidR="006D409C" w:rsidRDefault="008F6B61" w:rsidP="00776643">
            <w:pPr>
              <w:tabs>
                <w:tab w:val="left" w:pos="990"/>
              </w:tabs>
            </w:pPr>
            <w:r w:rsidRPr="00115AA8">
              <w:rPr>
                <w:noProof/>
                <w:lang w:val="en-MY" w:eastAsia="zh-CN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A97B79C" wp14:editId="6646F067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3435622</wp:posOffset>
                      </wp:positionV>
                      <wp:extent cx="304800" cy="304800"/>
                      <wp:effectExtent l="0" t="0" r="0" b="0"/>
                      <wp:wrapNone/>
                      <wp:docPr id="11" name="菱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4800" cy="304800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CD224" id="菱形 11" o:spid="_x0000_s1026" type="#_x0000_t4" style="position:absolute;left:0;text-align:left;margin-left:6.05pt;margin-top:270.5pt;width:24pt;height:24pt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" fillcolor="#99cb38 [3204]" stroked="f" strokeweight="1pt"/>
                  </w:pict>
                </mc:Fallback>
              </mc:AlternateContent>
            </w:r>
            <w:r w:rsidR="00F56513">
              <w:rPr>
                <w:noProof/>
                <w:lang w:val="en-MY" w:eastAsia="zh-CN"/>
              </w:rPr>
              <mc:AlternateContent>
                <mc:Choice Requires="wps">
                  <w:drawing>
                    <wp:inline distT="0" distB="0" distL="0" distR="0" wp14:anchorId="61AD1B7F" wp14:editId="1C323223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C0D4A3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AD1B7F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CC0D4A3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14:paraId="43D2F47A" w14:textId="1094E178" w:rsidR="00403B34" w:rsidRDefault="00403B34" w:rsidP="00776643">
            <w:pPr>
              <w:rPr>
                <w:b/>
              </w:rPr>
            </w:pPr>
          </w:p>
          <w:p w14:paraId="3A9A8446" w14:textId="77777777" w:rsidR="00DD0B19" w:rsidRDefault="00DD0B19" w:rsidP="00776643">
            <w:pPr>
              <w:rPr>
                <w:b/>
              </w:rPr>
            </w:pPr>
          </w:p>
          <w:p w14:paraId="0EF9D84C" w14:textId="77777777" w:rsidR="001C5156" w:rsidRPr="001C5156" w:rsidRDefault="00403B34" w:rsidP="00776643">
            <w:pPr>
              <w:rPr>
                <w:bCs/>
              </w:rPr>
            </w:pPr>
            <w:r>
              <w:rPr>
                <w:b/>
              </w:rPr>
              <w:t>[</w:t>
            </w:r>
            <w:r w:rsidR="001C5156">
              <w:rPr>
                <w:b/>
              </w:rPr>
              <w:t>Reading</w:t>
            </w:r>
            <w:r>
              <w:rPr>
                <w:b/>
              </w:rPr>
              <w:t>]</w:t>
            </w:r>
            <w:r w:rsidR="006D409C">
              <w:rPr>
                <w:b/>
              </w:rPr>
              <w:t xml:space="preserve"> </w:t>
            </w:r>
            <w:r w:rsidR="006D409C" w:rsidRPr="00036450">
              <w:t xml:space="preserve"> </w:t>
            </w:r>
          </w:p>
          <w:p w14:paraId="21EB8546" w14:textId="77777777" w:rsidR="006D409C" w:rsidRDefault="001C5156" w:rsidP="00776643">
            <w:r>
              <w:t xml:space="preserve">Enjoy it both on </w:t>
            </w:r>
            <w:r w:rsidR="00BB3144">
              <w:t>normal books and e-readers.</w:t>
            </w:r>
          </w:p>
          <w:p w14:paraId="6364819B" w14:textId="50CEA94E" w:rsidR="00BB3144" w:rsidRDefault="00BB3144" w:rsidP="00776643">
            <w:r>
              <w:t>Favorite category is social science.</w:t>
            </w:r>
          </w:p>
          <w:p w14:paraId="21CCF379" w14:textId="2CD1CAC9" w:rsidR="00BB3144" w:rsidRDefault="00BB3144" w:rsidP="00776643">
            <w:r>
              <w:t>Always interact with friends after reading.</w:t>
            </w:r>
          </w:p>
          <w:p w14:paraId="4EA52C78" w14:textId="16AB46BC" w:rsidR="006D409C" w:rsidRDefault="006D409C" w:rsidP="00776643"/>
          <w:p w14:paraId="31A7C452" w14:textId="34EB3F6F" w:rsidR="006D409C" w:rsidRPr="000D6FCA" w:rsidRDefault="000D6FCA" w:rsidP="00776643">
            <w:pPr>
              <w:rPr>
                <w:bCs/>
              </w:rPr>
            </w:pPr>
            <w:r>
              <w:rPr>
                <w:b/>
              </w:rPr>
              <w:t>[Sport</w:t>
            </w:r>
            <w:r w:rsidR="00A24C82">
              <w:rPr>
                <w:b/>
              </w:rPr>
              <w:t>s</w:t>
            </w:r>
            <w:r>
              <w:rPr>
                <w:b/>
              </w:rPr>
              <w:t>]</w:t>
            </w:r>
          </w:p>
          <w:p w14:paraId="0C2357A2" w14:textId="7F7FFAA4" w:rsidR="006D409C" w:rsidRDefault="000D6FCA" w:rsidP="00776643">
            <w:r>
              <w:t>Volleyball lover since primary school.</w:t>
            </w:r>
          </w:p>
          <w:p w14:paraId="42E58D29" w14:textId="2C9E0775" w:rsidR="000D6FCA" w:rsidRDefault="000D6FCA" w:rsidP="00776643">
            <w:r>
              <w:t>Experienced shuttlecock player.</w:t>
            </w:r>
          </w:p>
          <w:p w14:paraId="7B653748" w14:textId="2393AA4A" w:rsidR="000D6FCA" w:rsidRPr="004D3011" w:rsidRDefault="000D6FCA" w:rsidP="00776643">
            <w:r>
              <w:t>Got a diver license at 2011.</w:t>
            </w:r>
          </w:p>
          <w:p w14:paraId="7506B9BE" w14:textId="510390BB" w:rsidR="006D409C" w:rsidRDefault="006D409C" w:rsidP="00776643"/>
          <w:p w14:paraId="1E10A024" w14:textId="17DD52C6" w:rsidR="006D409C" w:rsidRPr="000D6FCA" w:rsidRDefault="000D6FCA" w:rsidP="00776643">
            <w:pPr>
              <w:rPr>
                <w:bCs/>
              </w:rPr>
            </w:pPr>
            <w:r>
              <w:rPr>
                <w:b/>
              </w:rPr>
              <w:t>[Traveling]</w:t>
            </w:r>
          </w:p>
          <w:p w14:paraId="7EDC5120" w14:textId="4C0FA9C7" w:rsidR="006D409C" w:rsidRDefault="000D6FCA" w:rsidP="00776643">
            <w:r>
              <w:t xml:space="preserve">Went to many places </w:t>
            </w:r>
            <w:r w:rsidR="00F476B7">
              <w:t>before</w:t>
            </w:r>
            <w:r>
              <w:t>.</w:t>
            </w:r>
          </w:p>
          <w:p w14:paraId="652146D6" w14:textId="77777777" w:rsidR="000D6FCA" w:rsidRDefault="000D6FCA" w:rsidP="00776643">
            <w:r>
              <w:t>Love to experience the difference.</w:t>
            </w:r>
          </w:p>
          <w:p w14:paraId="48A776A7" w14:textId="77777777" w:rsidR="000D6FCA" w:rsidRDefault="00135428" w:rsidP="00776643">
            <w:r>
              <w:t>Eager to explore something new.</w:t>
            </w:r>
          </w:p>
          <w:p w14:paraId="70C40263" w14:textId="77777777" w:rsidR="006D409C" w:rsidRDefault="006D409C" w:rsidP="005D47DE"/>
          <w:p w14:paraId="46E5CF83" w14:textId="4BCC1EBC" w:rsidR="0097564F" w:rsidRDefault="0097564F" w:rsidP="005D47DE"/>
        </w:tc>
      </w:tr>
      <w:tr w:rsidR="006D409C" w14:paraId="0294DCC9" w14:textId="77777777" w:rsidTr="00F56513">
        <w:trPr>
          <w:trHeight w:val="1080"/>
        </w:trPr>
        <w:tc>
          <w:tcPr>
            <w:tcW w:w="4421" w:type="dxa"/>
            <w:vMerge/>
            <w:vAlign w:val="bottom"/>
          </w:tcPr>
          <w:p w14:paraId="0ED013BB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14:paraId="5F9197DE" w14:textId="150DCD8F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14:paraId="6F7BFC8F" w14:textId="5D09CA6F" w:rsidR="006D409C" w:rsidRDefault="00DD0B19" w:rsidP="00776643">
            <w:pPr>
              <w:pStyle w:val="1"/>
              <w:rPr>
                <w:b/>
              </w:rPr>
            </w:pPr>
            <w:r w:rsidRPr="00CE69B4">
              <w:rPr>
                <w:rFonts w:ascii="Berlin Sans FB" w:hAnsi="Berlin Sans FB"/>
              </w:rPr>
              <w:t>MBTI TEST</w:t>
            </w:r>
          </w:p>
        </w:tc>
      </w:tr>
      <w:tr w:rsidR="006D409C" w14:paraId="0D6F3965" w14:textId="77777777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23E6AE9D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63C57B3A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MY" w:eastAsia="zh-CN"/>
              </w:rPr>
              <mc:AlternateContent>
                <mc:Choice Requires="wps">
                  <w:drawing>
                    <wp:inline distT="0" distB="0" distL="0" distR="0" wp14:anchorId="53DDFA4D" wp14:editId="50ACC8FE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5BC644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DDFA4D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Tn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hC1k5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C5BC644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14:paraId="1A48ABF2" w14:textId="77777777"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val="en-MY" w:eastAsia="zh-CN"/>
              </w:rPr>
              <w:drawing>
                <wp:inline distT="0" distB="0" distL="0" distR="0" wp14:anchorId="55699DA5" wp14:editId="579680DD">
                  <wp:extent cx="3756660" cy="1524000"/>
                  <wp:effectExtent l="0" t="0" r="15240" b="0"/>
                  <wp:docPr id="12" name="Chart 12" descr="skills chart"/>
                  <wp:cNvGraphicFramePr>
                    <a:graphicFrameLocks xmlns:a="http://schemas.openxmlformats.org/drawingml/2006/main" noGrp="1" noDrilldown="1" noSelect="1" noChangeAspect="1" noMove="1" noResize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hart 12" descr="skills chart"/>
                          <pic:cNvPicPr>
                            <a:picLocks noGrp="1" noRot="1" noChangeAspect="1" noMove="1" noResize="1" noEditPoints="1" noAdjustHandles="1" noChangeArrowheads="1" noChangeShapeType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66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547C6" w14:textId="20C3105F" w:rsidR="006D409C" w:rsidRPr="004A1FF2" w:rsidRDefault="004A1FF2" w:rsidP="00776643">
            <w:pPr>
              <w:rPr>
                <w:rFonts w:eastAsia="华文楷体"/>
                <w:b/>
                <w:lang w:eastAsia="zh-CN"/>
              </w:rPr>
            </w:pPr>
            <w:r>
              <w:rPr>
                <w:rFonts w:eastAsia="华文楷体" w:hint="eastAsia"/>
                <w:b/>
                <w:lang w:eastAsia="zh-CN"/>
              </w:rPr>
              <w:t>Conclusion</w:t>
            </w:r>
            <w:r>
              <w:rPr>
                <w:rFonts w:eastAsia="华文楷体" w:hint="eastAsia"/>
                <w:b/>
                <w:lang w:eastAsia="zh-CN"/>
              </w:rPr>
              <w:t>：</w:t>
            </w:r>
            <w:r w:rsidRPr="004A1FF2">
              <w:rPr>
                <w:rFonts w:eastAsia="华文楷体"/>
                <w:bCs/>
                <w:i/>
                <w:iCs/>
                <w:lang w:eastAsia="zh-CN"/>
              </w:rPr>
              <w:t>Ext</w:t>
            </w:r>
            <w:r>
              <w:rPr>
                <w:rFonts w:eastAsia="华文楷体" w:hint="eastAsia"/>
                <w:bCs/>
                <w:i/>
                <w:iCs/>
                <w:lang w:eastAsia="zh-CN"/>
              </w:rPr>
              <w:t>r</w:t>
            </w:r>
            <w:r w:rsidRPr="004A1FF2">
              <w:rPr>
                <w:rFonts w:eastAsia="华文楷体"/>
                <w:bCs/>
                <w:i/>
                <w:iCs/>
                <w:lang w:eastAsia="zh-CN"/>
              </w:rPr>
              <w:t>overt &amp; Intuition &amp; Thinking &amp; Judging.</w:t>
            </w:r>
          </w:p>
        </w:tc>
      </w:tr>
    </w:tbl>
    <w:p w14:paraId="7EF98F96" w14:textId="1F9DBCB0" w:rsidR="00153B84" w:rsidRDefault="008F6B61" w:rsidP="005D47DE">
      <w:r>
        <w:rPr>
          <w:rFonts w:ascii="Castellar" w:hAnsi="Castellar"/>
          <w:noProof/>
          <w:spacing w:val="38"/>
          <w:lang w:val="en-MY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2C1FFB" wp14:editId="237CB671">
                <wp:simplePos x="0" y="0"/>
                <wp:positionH relativeFrom="column">
                  <wp:posOffset>2911384</wp:posOffset>
                </wp:positionH>
                <wp:positionV relativeFrom="paragraph">
                  <wp:posOffset>-8549368</wp:posOffset>
                </wp:positionV>
                <wp:extent cx="280035" cy="280035"/>
                <wp:effectExtent l="0" t="0" r="0" b="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0035" cy="280035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AB1B" id="菱形 9" o:spid="_x0000_s1026" type="#_x0000_t4" style="position:absolute;left:0;text-align:left;margin-left:229.25pt;margin-top:-673.2pt;width:22.05pt;height:22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" fillcolor="#99cb38 [3204]" stroked="f" strokeweight="1pt"/>
            </w:pict>
          </mc:Fallback>
        </mc:AlternateContent>
      </w:r>
    </w:p>
    <w:sectPr w:rsidR="00153B84" w:rsidSect="00F56513">
      <w:headerReference w:type="default" r:id="rId12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96909" w14:textId="77777777" w:rsidR="00B8219F" w:rsidRDefault="00B8219F" w:rsidP="00C51CF5">
      <w:r>
        <w:separator/>
      </w:r>
    </w:p>
  </w:endnote>
  <w:endnote w:type="continuationSeparator" w:id="0">
    <w:p w14:paraId="76E1DED1" w14:textId="77777777" w:rsidR="00B8219F" w:rsidRDefault="00B8219F" w:rsidP="00C51CF5">
      <w:r>
        <w:continuationSeparator/>
      </w:r>
    </w:p>
  </w:endnote>
  <w:endnote w:type="continuationNotice" w:id="1">
    <w:p w14:paraId="457B7F6E" w14:textId="77777777" w:rsidR="00B8219F" w:rsidRDefault="00B82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F449C" w14:textId="77777777" w:rsidR="00B8219F" w:rsidRDefault="00B8219F" w:rsidP="00C51CF5">
      <w:r>
        <w:separator/>
      </w:r>
    </w:p>
  </w:footnote>
  <w:footnote w:type="continuationSeparator" w:id="0">
    <w:p w14:paraId="6F195C37" w14:textId="77777777" w:rsidR="00B8219F" w:rsidRDefault="00B8219F" w:rsidP="00C51CF5">
      <w:r>
        <w:continuationSeparator/>
      </w:r>
    </w:p>
  </w:footnote>
  <w:footnote w:type="continuationNotice" w:id="1">
    <w:p w14:paraId="2CE0CC58" w14:textId="77777777" w:rsidR="00B8219F" w:rsidRDefault="00B821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0169D" w14:textId="77777777" w:rsidR="00C51CF5" w:rsidRDefault="00F56513">
    <w:pPr>
      <w:pStyle w:val="a7"/>
    </w:pPr>
    <w:r>
      <w:rPr>
        <w:noProof/>
        <w:lang w:val="en-MY"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038019E" wp14:editId="2FA30E59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A682BCF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pt;margin-top:0;width:236.6pt;height:745.45pt;z-index:-251658240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5D5"/>
    <w:rsid w:val="000025A8"/>
    <w:rsid w:val="000328F2"/>
    <w:rsid w:val="000350D5"/>
    <w:rsid w:val="000521EF"/>
    <w:rsid w:val="000857AB"/>
    <w:rsid w:val="000A545F"/>
    <w:rsid w:val="000D67C2"/>
    <w:rsid w:val="000D6FCA"/>
    <w:rsid w:val="000F3BEA"/>
    <w:rsid w:val="000F40D7"/>
    <w:rsid w:val="0010314C"/>
    <w:rsid w:val="001077AD"/>
    <w:rsid w:val="00115AA8"/>
    <w:rsid w:val="00120AE9"/>
    <w:rsid w:val="001320D2"/>
    <w:rsid w:val="00135428"/>
    <w:rsid w:val="00153B84"/>
    <w:rsid w:val="00196AAB"/>
    <w:rsid w:val="001A4D1A"/>
    <w:rsid w:val="001B0B3D"/>
    <w:rsid w:val="001C0D83"/>
    <w:rsid w:val="001C5078"/>
    <w:rsid w:val="001C5156"/>
    <w:rsid w:val="001D6AC6"/>
    <w:rsid w:val="001E1B1C"/>
    <w:rsid w:val="001F2556"/>
    <w:rsid w:val="00220B80"/>
    <w:rsid w:val="002374EA"/>
    <w:rsid w:val="00261D47"/>
    <w:rsid w:val="00265EA9"/>
    <w:rsid w:val="00287EF0"/>
    <w:rsid w:val="002D0F3A"/>
    <w:rsid w:val="003526E0"/>
    <w:rsid w:val="003B0DB8"/>
    <w:rsid w:val="00403B34"/>
    <w:rsid w:val="00423486"/>
    <w:rsid w:val="00431999"/>
    <w:rsid w:val="00443E2D"/>
    <w:rsid w:val="004A1FF2"/>
    <w:rsid w:val="004B1CEA"/>
    <w:rsid w:val="004F1E8C"/>
    <w:rsid w:val="0053767D"/>
    <w:rsid w:val="00572086"/>
    <w:rsid w:val="00590A46"/>
    <w:rsid w:val="00597871"/>
    <w:rsid w:val="005D073D"/>
    <w:rsid w:val="005D47DE"/>
    <w:rsid w:val="005E085F"/>
    <w:rsid w:val="005F364E"/>
    <w:rsid w:val="0062123A"/>
    <w:rsid w:val="00635EF0"/>
    <w:rsid w:val="00646E75"/>
    <w:rsid w:val="00663587"/>
    <w:rsid w:val="00671D95"/>
    <w:rsid w:val="006D409C"/>
    <w:rsid w:val="00776643"/>
    <w:rsid w:val="00797579"/>
    <w:rsid w:val="007A051C"/>
    <w:rsid w:val="007A25D5"/>
    <w:rsid w:val="007D0F5B"/>
    <w:rsid w:val="007D5FCE"/>
    <w:rsid w:val="007D616E"/>
    <w:rsid w:val="007E49F3"/>
    <w:rsid w:val="007E7824"/>
    <w:rsid w:val="00803F61"/>
    <w:rsid w:val="00813F01"/>
    <w:rsid w:val="00840794"/>
    <w:rsid w:val="008508E6"/>
    <w:rsid w:val="00876689"/>
    <w:rsid w:val="00882E29"/>
    <w:rsid w:val="008D6977"/>
    <w:rsid w:val="008F290E"/>
    <w:rsid w:val="008F6B61"/>
    <w:rsid w:val="00942045"/>
    <w:rsid w:val="00964B9F"/>
    <w:rsid w:val="0097564F"/>
    <w:rsid w:val="00985652"/>
    <w:rsid w:val="009E1670"/>
    <w:rsid w:val="009E6F29"/>
    <w:rsid w:val="009F215D"/>
    <w:rsid w:val="00A24C82"/>
    <w:rsid w:val="00A73BCA"/>
    <w:rsid w:val="00A75FCE"/>
    <w:rsid w:val="00A832FE"/>
    <w:rsid w:val="00AC5509"/>
    <w:rsid w:val="00AF0EE8"/>
    <w:rsid w:val="00AF4EA4"/>
    <w:rsid w:val="00AF71CC"/>
    <w:rsid w:val="00B0669D"/>
    <w:rsid w:val="00B801C0"/>
    <w:rsid w:val="00B8219F"/>
    <w:rsid w:val="00B90CEF"/>
    <w:rsid w:val="00B95D4D"/>
    <w:rsid w:val="00BA07C2"/>
    <w:rsid w:val="00BA08AE"/>
    <w:rsid w:val="00BB3144"/>
    <w:rsid w:val="00BE4C32"/>
    <w:rsid w:val="00BF4639"/>
    <w:rsid w:val="00C51CF5"/>
    <w:rsid w:val="00C66792"/>
    <w:rsid w:val="00C76043"/>
    <w:rsid w:val="00C77065"/>
    <w:rsid w:val="00C93D20"/>
    <w:rsid w:val="00CA3632"/>
    <w:rsid w:val="00CA407F"/>
    <w:rsid w:val="00CD593A"/>
    <w:rsid w:val="00CE69B4"/>
    <w:rsid w:val="00D00A30"/>
    <w:rsid w:val="00D17FEB"/>
    <w:rsid w:val="00D5444C"/>
    <w:rsid w:val="00D8438A"/>
    <w:rsid w:val="00DC71AE"/>
    <w:rsid w:val="00DD0B19"/>
    <w:rsid w:val="00E254AE"/>
    <w:rsid w:val="00E55D74"/>
    <w:rsid w:val="00E774C3"/>
    <w:rsid w:val="00E8541C"/>
    <w:rsid w:val="00E87447"/>
    <w:rsid w:val="00ED3767"/>
    <w:rsid w:val="00ED44F0"/>
    <w:rsid w:val="00EF3F2E"/>
    <w:rsid w:val="00F476B7"/>
    <w:rsid w:val="00F47A65"/>
    <w:rsid w:val="00F56513"/>
    <w:rsid w:val="00F9529A"/>
    <w:rsid w:val="00FB1FC9"/>
    <w:rsid w:val="00FC5CD1"/>
    <w:rsid w:val="00FD27BC"/>
    <w:rsid w:val="00FD6A4D"/>
    <w:rsid w:val="00F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86D82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a">
    <w:name w:val="Normal"/>
    <w:qFormat/>
    <w:rsid w:val="00572086"/>
    <w:pPr>
      <w:ind w:right="360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2">
    <w:name w:val="heading 2"/>
    <w:basedOn w:val="a"/>
    <w:next w:val="a"/>
    <w:link w:val="20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a4">
    <w:name w:val="标题 字符"/>
    <w:basedOn w:val="a0"/>
    <w:link w:val="a3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a5">
    <w:name w:val="Emphasis"/>
    <w:basedOn w:val="a0"/>
    <w:uiPriority w:val="11"/>
    <w:semiHidden/>
    <w:qFormat/>
    <w:rsid w:val="00B90CEF"/>
    <w:rPr>
      <w:i/>
      <w:iCs/>
    </w:rPr>
  </w:style>
  <w:style w:type="paragraph" w:styleId="a6">
    <w:name w:val="List Paragraph"/>
    <w:basedOn w:val="a"/>
    <w:uiPriority w:val="34"/>
    <w:semiHidden/>
    <w:qFormat/>
    <w:rsid w:val="003B0DB8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semiHidden/>
    <w:rsid w:val="00153B84"/>
  </w:style>
  <w:style w:type="paragraph" w:styleId="a9">
    <w:name w:val="footer"/>
    <w:basedOn w:val="a"/>
    <w:link w:val="aa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semiHidden/>
    <w:rsid w:val="00572086"/>
    <w:rPr>
      <w:sz w:val="22"/>
    </w:rPr>
  </w:style>
  <w:style w:type="character" w:customStyle="1" w:styleId="30">
    <w:name w:val="标题 3 字符"/>
    <w:basedOn w:val="a0"/>
    <w:link w:val="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ab">
    <w:name w:val="Date"/>
    <w:basedOn w:val="a"/>
    <w:next w:val="a"/>
    <w:link w:val="ac"/>
    <w:uiPriority w:val="99"/>
    <w:rsid w:val="00C51CF5"/>
    <w:rPr>
      <w:sz w:val="18"/>
      <w:szCs w:val="22"/>
    </w:rPr>
  </w:style>
  <w:style w:type="character" w:customStyle="1" w:styleId="ac">
    <w:name w:val="日期 字符"/>
    <w:basedOn w:val="a0"/>
    <w:link w:val="ab"/>
    <w:uiPriority w:val="99"/>
    <w:rsid w:val="00C51CF5"/>
    <w:rPr>
      <w:sz w:val="18"/>
      <w:szCs w:val="22"/>
    </w:rPr>
  </w:style>
  <w:style w:type="character" w:styleId="ad">
    <w:name w:val="Hyperlink"/>
    <w:basedOn w:val="a0"/>
    <w:uiPriority w:val="99"/>
    <w:unhideWhenUsed/>
    <w:rsid w:val="00AC5509"/>
    <w:rPr>
      <w:color w:val="31521B" w:themeColor="accent2" w:themeShade="80"/>
      <w:u w:val="single"/>
    </w:rPr>
  </w:style>
  <w:style w:type="character" w:styleId="ae">
    <w:name w:val="Placeholder Text"/>
    <w:basedOn w:val="a0"/>
    <w:uiPriority w:val="99"/>
    <w:semiHidden/>
    <w:rsid w:val="00C51CF5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af0">
    <w:name w:val="副标题 字符"/>
    <w:basedOn w:val="a0"/>
    <w:link w:val="af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10">
    <w:name w:val="标题 1 字符"/>
    <w:basedOn w:val="a0"/>
    <w:link w:val="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customStyle="1" w:styleId="ProfileText">
    <w:name w:val="Profile Text"/>
    <w:basedOn w:val="a"/>
    <w:qFormat/>
    <w:rsid w:val="00443E2D"/>
  </w:style>
  <w:style w:type="paragraph" w:customStyle="1" w:styleId="ContactDetails">
    <w:name w:val="Contact Details"/>
    <w:basedOn w:val="a"/>
    <w:qFormat/>
    <w:rsid w:val="00443E2D"/>
  </w:style>
  <w:style w:type="character" w:customStyle="1" w:styleId="11">
    <w:name w:val="未处理的提及1"/>
    <w:basedOn w:val="a0"/>
    <w:uiPriority w:val="99"/>
    <w:semiHidden/>
    <w:rsid w:val="005E08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CST1909133@xmu.edu.m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3-Engineering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38FB2EF4E34112AA8E9FB27D161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F59EB-0652-4BC4-BAEB-025D961D82A6}"/>
      </w:docPartPr>
      <w:docPartBody>
        <w:p w:rsidR="0084687D" w:rsidRDefault="001412DD">
          <w:pPr>
            <w:pStyle w:val="8338FB2EF4E34112AA8E9FB27D1617DB"/>
          </w:pPr>
          <w:r w:rsidRPr="00036450">
            <w:t>EDUCATION</w:t>
          </w:r>
        </w:p>
      </w:docPartBody>
    </w:docPart>
    <w:docPart>
      <w:docPartPr>
        <w:name w:val="B49C8422679C4832AC7FEAB47A76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C913B-594C-4AFB-BB2B-E34BF9EDEAC4}"/>
      </w:docPartPr>
      <w:docPartBody>
        <w:p w:rsidR="0084687D" w:rsidRDefault="001412DD">
          <w:pPr>
            <w:pStyle w:val="B49C8422679C4832AC7FEAB47A767CC0"/>
          </w:pPr>
          <w:r w:rsidRPr="005D47DE">
            <w:t>Profile</w:t>
          </w:r>
        </w:p>
      </w:docPartBody>
    </w:docPart>
    <w:docPart>
      <w:docPartPr>
        <w:name w:val="08B40F3579994594B9D973C5C4B5F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2AA0B-B848-435F-9BA8-F6246EEBB67B}"/>
      </w:docPartPr>
      <w:docPartBody>
        <w:p w:rsidR="0084687D" w:rsidRDefault="001412DD">
          <w:pPr>
            <w:pStyle w:val="08B40F3579994594B9D973C5C4B5F843"/>
          </w:pPr>
          <w:r w:rsidRPr="005D47DE">
            <w:rPr>
              <w:rStyle w:val="20"/>
            </w:rPr>
            <w:t>CONTACT</w:t>
          </w:r>
        </w:p>
      </w:docPartBody>
    </w:docPart>
    <w:docPart>
      <w:docPartPr>
        <w:name w:val="F9FCEB73DA2843E48CB6FF18273CE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66703-9B1B-423B-BC46-240CF980D479}"/>
      </w:docPartPr>
      <w:docPartBody>
        <w:p w:rsidR="0084687D" w:rsidRDefault="001412DD">
          <w:pPr>
            <w:pStyle w:val="F9FCEB73DA2843E48CB6FF18273CED68"/>
          </w:pPr>
          <w:r w:rsidRPr="004D3011">
            <w:t>PHONE:</w:t>
          </w:r>
        </w:p>
      </w:docPartBody>
    </w:docPart>
    <w:docPart>
      <w:docPartPr>
        <w:name w:val="8BDC5E737320471481A24CF76A3BA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60A0F-D882-449B-B76E-6895DC98BFAD}"/>
      </w:docPartPr>
      <w:docPartBody>
        <w:p w:rsidR="0084687D" w:rsidRDefault="001412DD">
          <w:pPr>
            <w:pStyle w:val="8BDC5E737320471481A24CF76A3BA5A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7D"/>
    <w:rsid w:val="001412DD"/>
    <w:rsid w:val="001F4134"/>
    <w:rsid w:val="003200A0"/>
    <w:rsid w:val="004B0381"/>
    <w:rsid w:val="0084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338FB2EF4E34112AA8E9FB27D1617DB">
    <w:name w:val="8338FB2EF4E34112AA8E9FB27D1617DB"/>
  </w:style>
  <w:style w:type="paragraph" w:customStyle="1" w:styleId="C5530D473F4F4E0398C777FC7EC9EFA3">
    <w:name w:val="C5530D473F4F4E0398C777FC7EC9EFA3"/>
  </w:style>
  <w:style w:type="paragraph" w:customStyle="1" w:styleId="D54AA60AB1204EEFBAEB17FBC72E25E3">
    <w:name w:val="D54AA60AB1204EEFBAEB17FBC72E25E3"/>
  </w:style>
  <w:style w:type="paragraph" w:customStyle="1" w:styleId="EB25E0B4DB144B938A8AC6258F4FDE01">
    <w:name w:val="EB25E0B4DB144B938A8AC6258F4FDE01"/>
  </w:style>
  <w:style w:type="paragraph" w:customStyle="1" w:styleId="3BAC12DAF0854416901215794D7317B6">
    <w:name w:val="3BAC12DAF0854416901215794D7317B6"/>
  </w:style>
  <w:style w:type="paragraph" w:customStyle="1" w:styleId="7588473218DE48FE8D1F20AFF446B11A">
    <w:name w:val="7588473218DE48FE8D1F20AFF446B11A"/>
  </w:style>
  <w:style w:type="paragraph" w:customStyle="1" w:styleId="83840B0E6CE546FBBC5B7B247A06B721">
    <w:name w:val="83840B0E6CE546FBBC5B7B247A06B721"/>
  </w:style>
  <w:style w:type="paragraph" w:customStyle="1" w:styleId="F5DDE669A8BE4455AD349C8FA4CA1FDE">
    <w:name w:val="F5DDE669A8BE4455AD349C8FA4CA1FDE"/>
  </w:style>
  <w:style w:type="paragraph" w:customStyle="1" w:styleId="DE43903BF59B432DA5C5ACC07593B707">
    <w:name w:val="DE43903BF59B432DA5C5ACC07593B707"/>
  </w:style>
  <w:style w:type="paragraph" w:customStyle="1" w:styleId="25AB32176D1B4C9FB9CC0F59DD368DFD">
    <w:name w:val="25AB32176D1B4C9FB9CC0F59DD368DFD"/>
  </w:style>
  <w:style w:type="paragraph" w:customStyle="1" w:styleId="B49C8422679C4832AC7FEAB47A767CC0">
    <w:name w:val="B49C8422679C4832AC7FEAB47A767CC0"/>
  </w:style>
  <w:style w:type="paragraph" w:customStyle="1" w:styleId="EC45B7B2170342ADAC6589B0301E694D">
    <w:name w:val="EC45B7B2170342ADAC6589B0301E694D"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08B40F3579994594B9D973C5C4B5F843">
    <w:name w:val="08B40F3579994594B9D973C5C4B5F843"/>
  </w:style>
  <w:style w:type="paragraph" w:customStyle="1" w:styleId="F9FCEB73DA2843E48CB6FF18273CED68">
    <w:name w:val="F9FCEB73DA2843E48CB6FF18273CED68"/>
  </w:style>
  <w:style w:type="paragraph" w:customStyle="1" w:styleId="B186A286E1F2434BABBDE9538DD0331F">
    <w:name w:val="B186A286E1F2434BABBDE9538DD0331F"/>
  </w:style>
  <w:style w:type="paragraph" w:customStyle="1" w:styleId="C9411A3009384C67B2ADFE84287ADE6E">
    <w:name w:val="C9411A3009384C67B2ADFE84287ADE6E"/>
  </w:style>
  <w:style w:type="paragraph" w:customStyle="1" w:styleId="B078FF21A1864D2B9F713CE646C5A693">
    <w:name w:val="B078FF21A1864D2B9F713CE646C5A693"/>
  </w:style>
  <w:style w:type="paragraph" w:customStyle="1" w:styleId="8BDC5E737320471481A24CF76A3BA5A8">
    <w:name w:val="8BDC5E737320471481A24CF76A3BA5A8"/>
  </w:style>
  <w:style w:type="character" w:styleId="a3">
    <w:name w:val="Hyperlink"/>
    <w:basedOn w:val="a0"/>
    <w:uiPriority w:val="99"/>
    <w:unhideWhenUsed/>
    <w:rPr>
      <w:color w:val="ED7D31" w:themeColor="accent2"/>
      <w:u w:val="single"/>
    </w:rPr>
  </w:style>
  <w:style w:type="paragraph" w:customStyle="1" w:styleId="B25DD8DA1AE44EF2840BB1E012D3FA97">
    <w:name w:val="B25DD8DA1AE44EF2840BB1E012D3FA97"/>
  </w:style>
  <w:style w:type="paragraph" w:customStyle="1" w:styleId="07D95D618F4A479C8A8A5AFEF00BDA8B">
    <w:name w:val="07D95D618F4A479C8A8A5AFEF00BDA8B"/>
  </w:style>
  <w:style w:type="paragraph" w:customStyle="1" w:styleId="94584A4D29C54FD39FE8E4AED880E934">
    <w:name w:val="94584A4D29C54FD39FE8E4AED880E934"/>
  </w:style>
  <w:style w:type="paragraph" w:customStyle="1" w:styleId="39A81EF82907410494DE577C77BC840B">
    <w:name w:val="39A81EF82907410494DE577C77BC840B"/>
  </w:style>
  <w:style w:type="paragraph" w:customStyle="1" w:styleId="F8B566065570419287B3D3F71DA08A2F">
    <w:name w:val="F8B566065570419287B3D3F71DA08A2F"/>
  </w:style>
  <w:style w:type="paragraph" w:customStyle="1" w:styleId="AD89D915F9BB41DE84B28FA3698F2363">
    <w:name w:val="AD89D915F9BB41DE84B28FA3698F2363"/>
  </w:style>
  <w:style w:type="paragraph" w:customStyle="1" w:styleId="DD5B416D53D944E6897EECC63A8BE04A">
    <w:name w:val="DD5B416D53D944E6897EECC63A8BE04A"/>
  </w:style>
  <w:style w:type="paragraph" w:customStyle="1" w:styleId="9A80F92D4D0B4B7A8B9E62131A1C2341">
    <w:name w:val="9A80F92D4D0B4B7A8B9E62131A1C2341"/>
  </w:style>
  <w:style w:type="paragraph" w:customStyle="1" w:styleId="1C56EB35044D43138EDAE815A47F576D">
    <w:name w:val="1C56EB35044D43138EDAE815A47F576D"/>
  </w:style>
  <w:style w:type="paragraph" w:customStyle="1" w:styleId="5B95EF2C56EC4F9FA7DAF30A02E66D58">
    <w:name w:val="5B95EF2C56EC4F9FA7DAF30A02E66D58"/>
  </w:style>
  <w:style w:type="paragraph" w:customStyle="1" w:styleId="68F7B2DF2BC0457AB3EE5C5FCB8970BB">
    <w:name w:val="68F7B2DF2BC0457AB3EE5C5FCB8970BB"/>
  </w:style>
  <w:style w:type="paragraph" w:customStyle="1" w:styleId="13912212326A434D8E95462B4B03AC9B">
    <w:name w:val="13912212326A434D8E95462B4B03AC9B"/>
  </w:style>
  <w:style w:type="paragraph" w:customStyle="1" w:styleId="B19C553EC39045DAAC4143FF764067D1">
    <w:name w:val="B19C553EC39045DAAC4143FF764067D1"/>
  </w:style>
  <w:style w:type="paragraph" w:customStyle="1" w:styleId="50C7BDF464B44128AF6F4B038DE6419A">
    <w:name w:val="50C7BDF464B44128AF6F4B038DE6419A"/>
  </w:style>
  <w:style w:type="paragraph" w:customStyle="1" w:styleId="868BFA8567794690BCA128EA663EA34E">
    <w:name w:val="868BFA8567794690BCA128EA663EA34E"/>
  </w:style>
  <w:style w:type="paragraph" w:customStyle="1" w:styleId="F99ECE237D054646A4D853F783F450EF">
    <w:name w:val="F99ECE237D054646A4D853F783F450EF"/>
  </w:style>
  <w:style w:type="paragraph" w:customStyle="1" w:styleId="036C8A16BD014427A8E17919F3236296">
    <w:name w:val="036C8A16BD014427A8E17919F3236296"/>
  </w:style>
  <w:style w:type="paragraph" w:customStyle="1" w:styleId="02F17B9D48994912BAA07001854DB05B">
    <w:name w:val="02F17B9D48994912BAA07001854DB05B"/>
  </w:style>
  <w:style w:type="paragraph" w:customStyle="1" w:styleId="BE5D825326134CA1ABB38AE3E57B4E5D">
    <w:name w:val="BE5D825326134CA1ABB38AE3E57B4E5D"/>
  </w:style>
  <w:style w:type="paragraph" w:customStyle="1" w:styleId="BF9305FB801A4EF388B7D46F363A3B8B">
    <w:name w:val="BF9305FB801A4EF388B7D46F363A3B8B"/>
  </w:style>
  <w:style w:type="paragraph" w:customStyle="1" w:styleId="2FEA28B9DABA48A6AE9F4104045EFC3B">
    <w:name w:val="2FEA28B9DABA48A6AE9F4104045EFC3B"/>
  </w:style>
  <w:style w:type="paragraph" w:customStyle="1" w:styleId="0BE29B1F517F4CE5BAD5B83F37785B8C">
    <w:name w:val="0BE29B1F517F4CE5BAD5B83F37785B8C"/>
  </w:style>
  <w:style w:type="paragraph" w:customStyle="1" w:styleId="EC86BAEF2D724F40A33F5312ADF2EFC6">
    <w:name w:val="EC86BAEF2D724F40A33F5312ADF2E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080067B100D0024DB1E8EAB40A866143" ma:contentTypeVersion="0" ma:contentTypeDescription="新建文档。" ma:contentTypeScope="" ma:versionID="ccdac6e91e81f21a62c2c0cd581c1e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2c5fcdec443f72c93f91ccd85013e7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785CF1-B9DC-4B83-A570-B92C9CD7679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2019-12-11T04:32:00Z</dcterms:created>
  <dcterms:modified xsi:type="dcterms:W3CDTF">2019-12-11T04:32:00Z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0x010100080067B100D0024DB1E8EAB40A866143</vt:lpwstr>
  </property>
</Properties>
</file>